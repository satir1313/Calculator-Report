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93337D" w:rsidRDefault="0093337D" w:rsidP="00EF780F">
      <w:pPr>
        <w:pStyle w:val="Title"/>
      </w:pPr>
    </w:p>
    <w:p w:rsidR="0093337D" w:rsidRDefault="0093337D" w:rsidP="00EF780F">
      <w:pPr>
        <w:pStyle w:val="Title"/>
      </w:pPr>
    </w:p>
    <w:p w:rsidR="00C6554A" w:rsidRDefault="006F2618" w:rsidP="00EF780F">
      <w:pPr>
        <w:pStyle w:val="Title"/>
      </w:pPr>
      <w:r>
        <w:t>Programming</w:t>
      </w:r>
      <w:r w:rsidR="00545584">
        <w:t xml:space="preserve"> III</w:t>
      </w:r>
    </w:p>
    <w:p w:rsidR="00C6554A" w:rsidRPr="00EF780F" w:rsidRDefault="00EF780F" w:rsidP="00FA013E">
      <w:pPr>
        <w:pStyle w:val="Subtitle"/>
        <w:rPr>
          <w:sz w:val="144"/>
          <w:szCs w:val="96"/>
        </w:rPr>
      </w:pPr>
      <w:r w:rsidRPr="00EF780F">
        <w:rPr>
          <w:sz w:val="144"/>
          <w:szCs w:val="96"/>
        </w:rPr>
        <w:t xml:space="preserve">Activity </w:t>
      </w:r>
      <w:r w:rsidR="006F2618">
        <w:rPr>
          <w:sz w:val="144"/>
          <w:szCs w:val="96"/>
        </w:rPr>
        <w:t>1.7</w:t>
      </w:r>
    </w:p>
    <w:p w:rsidR="00EF780F" w:rsidRPr="00EF780F" w:rsidRDefault="00EF780F" w:rsidP="006F2618">
      <w:pPr>
        <w:pStyle w:val="ContactInfo"/>
        <w:rPr>
          <w:sz w:val="28"/>
          <w:szCs w:val="28"/>
        </w:rPr>
      </w:pPr>
      <w:r w:rsidRPr="00EF780F">
        <w:rPr>
          <w:sz w:val="28"/>
          <w:szCs w:val="28"/>
        </w:rPr>
        <w:t xml:space="preserve">Shahab </w:t>
      </w:r>
      <w:proofErr w:type="spellStart"/>
      <w:r w:rsidRPr="00EF780F">
        <w:rPr>
          <w:sz w:val="28"/>
          <w:szCs w:val="28"/>
        </w:rPr>
        <w:t>Jalili</w:t>
      </w:r>
      <w:proofErr w:type="spellEnd"/>
      <w:r w:rsidR="00C6554A" w:rsidRPr="00EF780F">
        <w:rPr>
          <w:sz w:val="28"/>
          <w:szCs w:val="28"/>
        </w:rPr>
        <w:t xml:space="preserve"> | </w:t>
      </w:r>
      <w:r w:rsidR="006F2618">
        <w:rPr>
          <w:sz w:val="28"/>
          <w:szCs w:val="28"/>
        </w:rPr>
        <w:t>May</w:t>
      </w:r>
      <w:r w:rsidRPr="00EF780F">
        <w:rPr>
          <w:sz w:val="28"/>
          <w:szCs w:val="28"/>
        </w:rPr>
        <w:t xml:space="preserve"> 2019 </w:t>
      </w:r>
    </w:p>
    <w:p w:rsidR="0093337D" w:rsidRDefault="0093337D" w:rsidP="00C6554A">
      <w:pPr>
        <w:pStyle w:val="ContactInfo"/>
      </w:pPr>
    </w:p>
    <w:p w:rsidR="0093337D" w:rsidRPr="0093337D" w:rsidRDefault="0093337D" w:rsidP="0093337D"/>
    <w:p w:rsidR="0093337D" w:rsidRPr="0093337D" w:rsidRDefault="0093337D" w:rsidP="0093337D"/>
    <w:p w:rsidR="0093337D" w:rsidRPr="0093337D" w:rsidRDefault="0093337D" w:rsidP="0093337D"/>
    <w:p w:rsidR="0093337D" w:rsidRPr="0093337D" w:rsidRDefault="0093337D" w:rsidP="0093337D"/>
    <w:p w:rsidR="00EF780F" w:rsidRPr="0093337D" w:rsidRDefault="0093337D" w:rsidP="0093337D">
      <w:pPr>
        <w:tabs>
          <w:tab w:val="left" w:pos="3795"/>
        </w:tabs>
        <w:sectPr w:rsidR="00EF780F" w:rsidRPr="0093337D" w:rsidSect="0093337D">
          <w:headerReference w:type="default" r:id="rId8"/>
          <w:footerReference w:type="default" r:id="rId9"/>
          <w:pgSz w:w="15840" w:h="12240" w:orient="landscape"/>
          <w:pgMar w:top="1800" w:right="1728" w:bottom="1800" w:left="1440" w:header="720" w:footer="720" w:gutter="0"/>
          <w:pgNumType w:start="0"/>
          <w:cols w:space="720"/>
          <w:titlePg/>
          <w:docGrid w:linePitch="360"/>
        </w:sectPr>
      </w:pPr>
      <w:r>
        <w:tab/>
      </w:r>
      <w:r>
        <w:br w:type="page"/>
      </w:r>
    </w:p>
    <w:sdt>
      <w:sdtPr>
        <w:id w:val="-1111271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:rsidR="004711B7" w:rsidRDefault="004711B7">
          <w:pPr>
            <w:pStyle w:val="TOCHeading"/>
          </w:pPr>
          <w:r>
            <w:t>Contents</w:t>
          </w:r>
        </w:p>
        <w:p w:rsidR="007F0B20" w:rsidRDefault="004711B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1276" w:history="1">
            <w:r w:rsidR="007F0B20" w:rsidRPr="00681895">
              <w:rPr>
                <w:rStyle w:val="Hyperlink"/>
                <w:noProof/>
              </w:rPr>
              <w:t>Data Structures</w:t>
            </w:r>
            <w:r w:rsidR="007F0B20">
              <w:rPr>
                <w:noProof/>
                <w:webHidden/>
              </w:rPr>
              <w:tab/>
            </w:r>
            <w:r w:rsidR="007F0B20">
              <w:rPr>
                <w:noProof/>
                <w:webHidden/>
              </w:rPr>
              <w:fldChar w:fldCharType="begin"/>
            </w:r>
            <w:r w:rsidR="007F0B20">
              <w:rPr>
                <w:noProof/>
                <w:webHidden/>
              </w:rPr>
              <w:instrText xml:space="preserve"> PAGEREF _Toc10051276 \h </w:instrText>
            </w:r>
            <w:r w:rsidR="007F0B20">
              <w:rPr>
                <w:noProof/>
                <w:webHidden/>
              </w:rPr>
            </w:r>
            <w:r w:rsidR="007F0B20">
              <w:rPr>
                <w:noProof/>
                <w:webHidden/>
              </w:rPr>
              <w:fldChar w:fldCharType="separate"/>
            </w:r>
            <w:r w:rsidR="007F0B20">
              <w:rPr>
                <w:noProof/>
                <w:webHidden/>
              </w:rPr>
              <w:t>2</w:t>
            </w:r>
            <w:r w:rsidR="007F0B20">
              <w:rPr>
                <w:noProof/>
                <w:webHidden/>
              </w:rPr>
              <w:fldChar w:fldCharType="end"/>
            </w:r>
          </w:hyperlink>
        </w:p>
        <w:p w:rsidR="007F0B20" w:rsidRDefault="007F0B2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hyperlink w:anchor="_Toc10051277" w:history="1">
            <w:r w:rsidRPr="00681895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20" w:rsidRDefault="007F0B20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hyperlink w:anchor="_Toc10051278" w:history="1">
            <w:r w:rsidRPr="00681895">
              <w:rPr>
                <w:rStyle w:val="Hyperlink"/>
                <w:noProof/>
                <w:lang w:val="en-AU"/>
              </w:rPr>
              <w:t>1.</w:t>
            </w:r>
            <w:r>
              <w:rPr>
                <w:rFonts w:eastAsiaTheme="minorEastAsia"/>
                <w:noProof/>
                <w:color w:val="auto"/>
                <w:lang w:val="en-AU" w:eastAsia="en-AU"/>
              </w:rPr>
              <w:tab/>
            </w:r>
            <w:r w:rsidRPr="00681895">
              <w:rPr>
                <w:rStyle w:val="Hyperlink"/>
                <w:noProof/>
                <w:lang w:val="en-AU"/>
              </w:rPr>
              <w:t>ConvToDegree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5" w:name="_GoBack"/>
        <w:p w:rsidR="007F0B20" w:rsidRDefault="007F0B20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r w:rsidRPr="00681895">
            <w:rPr>
              <w:rStyle w:val="Hyperlink"/>
              <w:noProof/>
            </w:rPr>
            <w:fldChar w:fldCharType="begin"/>
          </w:r>
          <w:r w:rsidRPr="0068189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"_Toc10051279"</w:instrText>
          </w:r>
          <w:r w:rsidRPr="00681895">
            <w:rPr>
              <w:rStyle w:val="Hyperlink"/>
              <w:noProof/>
            </w:rPr>
            <w:instrText xml:space="preserve"> </w:instrText>
          </w:r>
          <w:r w:rsidRPr="00681895">
            <w:rPr>
              <w:rStyle w:val="Hyperlink"/>
              <w:noProof/>
            </w:rPr>
          </w:r>
          <w:r w:rsidRPr="00681895">
            <w:rPr>
              <w:rStyle w:val="Hyperlink"/>
              <w:noProof/>
            </w:rPr>
            <w:fldChar w:fldCharType="separate"/>
          </w:r>
          <w:r w:rsidRPr="00681895">
            <w:rPr>
              <w:rStyle w:val="Hyperlink"/>
              <w:noProof/>
            </w:rPr>
            <w:t>1.1</w:t>
          </w:r>
          <w:r>
            <w:rPr>
              <w:rFonts w:eastAsiaTheme="minorEastAsia"/>
              <w:noProof/>
              <w:color w:val="auto"/>
              <w:lang w:val="en-AU" w:eastAsia="en-AU"/>
            </w:rPr>
            <w:tab/>
          </w:r>
          <w:r w:rsidRPr="00681895">
            <w:rPr>
              <w:rStyle w:val="Hyperlink"/>
              <w:noProof/>
            </w:rPr>
            <w:t>Pseudo Code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_Toc10051279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681895">
            <w:rPr>
              <w:rStyle w:val="Hyperlink"/>
              <w:noProof/>
            </w:rPr>
            <w:fldChar w:fldCharType="end"/>
          </w:r>
        </w:p>
        <w:bookmarkEnd w:id="5"/>
        <w:p w:rsidR="007F0B20" w:rsidRDefault="007F0B20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r w:rsidRPr="00681895">
            <w:rPr>
              <w:rStyle w:val="Hyperlink"/>
              <w:noProof/>
            </w:rPr>
            <w:fldChar w:fldCharType="begin"/>
          </w:r>
          <w:r w:rsidRPr="0068189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"_Toc10051280"</w:instrText>
          </w:r>
          <w:r w:rsidRPr="00681895">
            <w:rPr>
              <w:rStyle w:val="Hyperlink"/>
              <w:noProof/>
            </w:rPr>
            <w:instrText xml:space="preserve"> </w:instrText>
          </w:r>
          <w:r w:rsidRPr="00681895">
            <w:rPr>
              <w:rStyle w:val="Hyperlink"/>
              <w:noProof/>
            </w:rPr>
          </w:r>
          <w:r w:rsidRPr="00681895">
            <w:rPr>
              <w:rStyle w:val="Hyperlink"/>
              <w:noProof/>
            </w:rPr>
            <w:fldChar w:fldCharType="separate"/>
          </w:r>
          <w:r w:rsidRPr="00681895">
            <w:rPr>
              <w:rStyle w:val="Hyperlink"/>
              <w:noProof/>
              <w:lang w:val="en-AU"/>
            </w:rPr>
            <w:t>2.</w:t>
          </w:r>
          <w:r>
            <w:rPr>
              <w:rFonts w:eastAsiaTheme="minorEastAsia"/>
              <w:noProof/>
              <w:color w:val="auto"/>
              <w:lang w:val="en-AU" w:eastAsia="en-AU"/>
            </w:rPr>
            <w:tab/>
          </w:r>
          <w:r w:rsidRPr="00681895">
            <w:rPr>
              <w:rStyle w:val="Hyperlink"/>
              <w:noProof/>
              <w:lang w:val="en-AU"/>
            </w:rPr>
            <w:t>EnableButton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_Toc10051280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681895">
            <w:rPr>
              <w:rStyle w:val="Hyperlink"/>
              <w:noProof/>
            </w:rPr>
            <w:fldChar w:fldCharType="end"/>
          </w:r>
        </w:p>
        <w:p w:rsidR="007F0B20" w:rsidRDefault="007F0B20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hyperlink w:anchor="_Toc10051281" w:history="1">
            <w:r w:rsidRPr="0068189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lang w:val="en-AU" w:eastAsia="en-AU"/>
              </w:rPr>
              <w:tab/>
            </w:r>
            <w:r w:rsidRPr="00681895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20" w:rsidRDefault="007F0B20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hyperlink w:anchor="_Toc10051282" w:history="1">
            <w:r w:rsidRPr="00681895">
              <w:rPr>
                <w:rStyle w:val="Hyperlink"/>
                <w:noProof/>
                <w:lang w:val="en-AU"/>
              </w:rPr>
              <w:t>3.</w:t>
            </w:r>
            <w:r>
              <w:rPr>
                <w:rFonts w:eastAsiaTheme="minorEastAsia"/>
                <w:noProof/>
                <w:color w:val="auto"/>
                <w:lang w:val="en-AU" w:eastAsia="en-AU"/>
              </w:rPr>
              <w:tab/>
            </w:r>
            <w:r w:rsidRPr="00681895">
              <w:rPr>
                <w:rStyle w:val="Hyperlink"/>
                <w:noProof/>
                <w:lang w:val="en-AU"/>
              </w:rPr>
              <w:t>disableButton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20" w:rsidRDefault="007F0B20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hyperlink w:anchor="_Toc10051283" w:history="1">
            <w:r w:rsidRPr="0068189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color w:val="auto"/>
                <w:lang w:val="en-AU" w:eastAsia="en-AU"/>
              </w:rPr>
              <w:tab/>
            </w:r>
            <w:r w:rsidRPr="00681895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20" w:rsidRDefault="007F0B2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hyperlink w:anchor="_Toc10051284" w:history="1">
            <w:r w:rsidRPr="0068189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20" w:rsidRDefault="007F0B2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hyperlink w:anchor="_Toc10051285" w:history="1">
            <w:r w:rsidRPr="00681895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B7" w:rsidRDefault="004711B7">
          <w:r>
            <w:rPr>
              <w:b/>
              <w:bCs/>
              <w:noProof/>
            </w:rPr>
            <w:fldChar w:fldCharType="end"/>
          </w:r>
        </w:p>
      </w:sdtContent>
    </w:sdt>
    <w:p w:rsidR="00CC6BA9" w:rsidRDefault="00CC6BA9" w:rsidP="00BB4305">
      <w:pPr>
        <w:pStyle w:val="Heading1"/>
      </w:pPr>
    </w:p>
    <w:p w:rsidR="00EF613F" w:rsidRDefault="00EF613F" w:rsidP="00EF613F"/>
    <w:p w:rsidR="00EF613F" w:rsidRDefault="00EF613F" w:rsidP="00EF613F"/>
    <w:p w:rsidR="00EF613F" w:rsidRDefault="00EF613F" w:rsidP="00EF613F"/>
    <w:p w:rsidR="00EF613F" w:rsidRDefault="00EF613F" w:rsidP="00EF613F"/>
    <w:p w:rsidR="00EF613F" w:rsidRDefault="00EF613F" w:rsidP="00EF613F"/>
    <w:p w:rsidR="00EF613F" w:rsidRPr="00EF613F" w:rsidRDefault="00EF613F" w:rsidP="00EF613F"/>
    <w:p w:rsidR="00CC6BA9" w:rsidRDefault="00CC6BA9" w:rsidP="00BB4305">
      <w:pPr>
        <w:pStyle w:val="Heading1"/>
      </w:pPr>
    </w:p>
    <w:p w:rsidR="00CC6BA9" w:rsidRDefault="00CC6BA9" w:rsidP="00BB4305">
      <w:pPr>
        <w:pStyle w:val="Heading1"/>
      </w:pPr>
    </w:p>
    <w:p w:rsidR="00CC6BA9" w:rsidRDefault="00CC6BA9" w:rsidP="00BB4305">
      <w:pPr>
        <w:pStyle w:val="Heading1"/>
      </w:pPr>
    </w:p>
    <w:p w:rsidR="00CC6BA9" w:rsidRDefault="00CC6BA9" w:rsidP="00BB4305">
      <w:pPr>
        <w:pStyle w:val="Heading1"/>
      </w:pPr>
    </w:p>
    <w:p w:rsidR="00CC6BA9" w:rsidRDefault="00CC6BA9" w:rsidP="00BB4305">
      <w:pPr>
        <w:pStyle w:val="Heading1"/>
      </w:pPr>
    </w:p>
    <w:p w:rsidR="00EF613F" w:rsidRPr="00EF613F" w:rsidRDefault="00EF613F" w:rsidP="00EF613F"/>
    <w:p w:rsidR="00BB4305" w:rsidRDefault="00BB4305" w:rsidP="00BB4305">
      <w:pPr>
        <w:pStyle w:val="Heading1"/>
      </w:pPr>
      <w:bookmarkStart w:id="6" w:name="_Toc10051276"/>
      <w:r>
        <w:lastRenderedPageBreak/>
        <w:t>Data Structures</w:t>
      </w:r>
      <w:bookmarkEnd w:id="6"/>
      <w:r>
        <w:t xml:space="preserve"> </w:t>
      </w:r>
    </w:p>
    <w:tbl>
      <w:tblPr>
        <w:tblW w:w="7200" w:type="dxa"/>
        <w:tblInd w:w="-10" w:type="dxa"/>
        <w:tblLook w:val="04A0" w:firstRow="1" w:lastRow="0" w:firstColumn="1" w:lastColumn="0" w:noHBand="0" w:noVBand="1"/>
      </w:tblPr>
      <w:tblGrid>
        <w:gridCol w:w="1860"/>
        <w:gridCol w:w="1140"/>
        <w:gridCol w:w="1438"/>
        <w:gridCol w:w="2820"/>
      </w:tblGrid>
      <w:tr w:rsidR="00204142" w:rsidRPr="00204142" w:rsidTr="00204142">
        <w:trPr>
          <w:trHeight w:val="54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Variable Scope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Type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Name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Use</w:t>
            </w:r>
          </w:p>
        </w:tc>
      </w:tr>
      <w:tr w:rsidR="00204142" w:rsidRPr="00204142" w:rsidTr="00204142">
        <w:trPr>
          <w:trHeight w:val="9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private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Integer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operatorType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Passing an integer </w:t>
            </w:r>
            <w:proofErr w:type="spellStart"/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numer</w:t>
            </w:r>
            <w:proofErr w:type="spellEnd"/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 to button Equal to perform the calculation</w:t>
            </w:r>
          </w:p>
        </w:tc>
      </w:tr>
      <w:tr w:rsidR="00204142" w:rsidRPr="00204142" w:rsidTr="00204142">
        <w:trPr>
          <w:trHeight w:val="6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private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Double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fnum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Store the first number input by user</w:t>
            </w:r>
          </w:p>
        </w:tc>
      </w:tr>
      <w:tr w:rsidR="00204142" w:rsidRPr="00204142" w:rsidTr="00204142">
        <w:trPr>
          <w:trHeight w:val="6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private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Double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snum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Store the result and display on the result </w:t>
            </w:r>
            <w:proofErr w:type="spellStart"/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texbox</w:t>
            </w:r>
            <w:proofErr w:type="spellEnd"/>
          </w:p>
        </w:tc>
      </w:tr>
      <w:tr w:rsidR="00204142" w:rsidRPr="00204142" w:rsidTr="00204142">
        <w:trPr>
          <w:trHeight w:val="6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private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Double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tempSave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142" w:rsidRPr="00204142" w:rsidRDefault="00204142" w:rsidP="0020414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204142">
              <w:rPr>
                <w:rFonts w:ascii="Calibri" w:eastAsia="Times New Roman" w:hAnsi="Calibri" w:cs="Calibri"/>
                <w:color w:val="000000"/>
                <w:lang w:val="en-AU" w:eastAsia="en-AU"/>
              </w:rPr>
              <w:t>Store second input from user</w:t>
            </w:r>
          </w:p>
        </w:tc>
      </w:tr>
    </w:tbl>
    <w:p w:rsidR="00BB4305" w:rsidRPr="00BB4305" w:rsidRDefault="00BB4305" w:rsidP="00E6267F">
      <w:pPr>
        <w:jc w:val="center"/>
      </w:pPr>
    </w:p>
    <w:p w:rsidR="00204142" w:rsidRDefault="00204142" w:rsidP="00204142">
      <w:pPr>
        <w:pStyle w:val="Default"/>
      </w:pPr>
    </w:p>
    <w:p w:rsidR="00204142" w:rsidRDefault="00204142" w:rsidP="00204142">
      <w:pPr>
        <w:pStyle w:val="Heading1"/>
        <w:rPr>
          <w:sz w:val="22"/>
        </w:rPr>
      </w:pPr>
      <w:bookmarkStart w:id="7" w:name="_Toc10051277"/>
      <w:r w:rsidRPr="00204142">
        <w:t>Algorithms</w:t>
      </w:r>
      <w:bookmarkEnd w:id="7"/>
      <w:r>
        <w:rPr>
          <w:sz w:val="22"/>
        </w:rPr>
        <w:t xml:space="preserve"> </w:t>
      </w:r>
    </w:p>
    <w:p w:rsidR="00204142" w:rsidRDefault="00A569F7" w:rsidP="00A569F7">
      <w:pPr>
        <w:pStyle w:val="Heading2"/>
        <w:numPr>
          <w:ilvl w:val="0"/>
          <w:numId w:val="17"/>
        </w:numPr>
        <w:rPr>
          <w:lang w:val="en-AU"/>
        </w:rPr>
      </w:pPr>
      <w:bookmarkStart w:id="8" w:name="_Toc10051278"/>
      <w:r w:rsidRPr="00A569F7">
        <w:rPr>
          <w:lang w:val="en-AU"/>
        </w:rPr>
        <w:t>ConvToDegree</w:t>
      </w:r>
      <w:r>
        <w:rPr>
          <w:lang w:val="en-AU"/>
        </w:rPr>
        <w:t xml:space="preserve"> Method</w:t>
      </w:r>
      <w:bookmarkEnd w:id="8"/>
    </w:p>
    <w:p w:rsidR="00A569F7" w:rsidRDefault="00A569F7" w:rsidP="00A569F7">
      <w:pPr>
        <w:rPr>
          <w:lang w:val="en-AU"/>
        </w:rPr>
      </w:pPr>
      <w:r>
        <w:rPr>
          <w:lang w:val="en-AU"/>
        </w:rPr>
        <w:t xml:space="preserve">This method takes a double type number and convert that to degree. The return of this method is a double number which will be used to find the Sinus, Co-sinus and Tangent of a degree. </w:t>
      </w:r>
    </w:p>
    <w:p w:rsidR="00A569F7" w:rsidRDefault="00A569F7" w:rsidP="003E468E">
      <w:pPr>
        <w:pStyle w:val="Heading3"/>
        <w:numPr>
          <w:ilvl w:val="1"/>
          <w:numId w:val="17"/>
        </w:numPr>
      </w:pPr>
      <w:bookmarkStart w:id="9" w:name="_Toc10051279"/>
      <w:r>
        <w:t xml:space="preserve">Pseudo </w:t>
      </w:r>
      <w:r>
        <w:t>Code</w:t>
      </w:r>
      <w:bookmarkEnd w:id="9"/>
    </w:p>
    <w:p w:rsidR="003E468E" w:rsidRDefault="003E468E" w:rsidP="003E468E">
      <w:pPr>
        <w:pStyle w:val="ListParagraph"/>
      </w:pPr>
      <w:r>
        <w:t>Start</w:t>
      </w:r>
    </w:p>
    <w:p w:rsidR="003E468E" w:rsidRDefault="003E468E" w:rsidP="003E468E">
      <w:pPr>
        <w:pStyle w:val="ListParagraph"/>
      </w:pPr>
      <w:proofErr w:type="gramStart"/>
      <w:r>
        <w:t>double</w:t>
      </w:r>
      <w:proofErr w:type="gramEnd"/>
      <w:r>
        <w:t xml:space="preserve"> number</w:t>
      </w:r>
    </w:p>
    <w:p w:rsidR="003E468E" w:rsidRDefault="003E468E" w:rsidP="003E468E">
      <w:pPr>
        <w:pStyle w:val="ListParagraph"/>
      </w:pPr>
      <w:proofErr w:type="gramStart"/>
      <w:r>
        <w:t>double</w:t>
      </w:r>
      <w:proofErr w:type="gramEnd"/>
      <w:r>
        <w:t xml:space="preserve"> degree = number * ( 180 / Pi)</w:t>
      </w:r>
    </w:p>
    <w:p w:rsidR="003E468E" w:rsidRDefault="003E468E" w:rsidP="003E468E">
      <w:pPr>
        <w:pStyle w:val="ListParagraph"/>
      </w:pPr>
      <w:proofErr w:type="gramStart"/>
      <w:r>
        <w:t>return</w:t>
      </w:r>
      <w:proofErr w:type="gramEnd"/>
      <w:r>
        <w:t xml:space="preserve"> degree</w:t>
      </w:r>
    </w:p>
    <w:p w:rsidR="003E468E" w:rsidRDefault="003E468E" w:rsidP="003E468E">
      <w:pPr>
        <w:pStyle w:val="ListParagraph"/>
      </w:pPr>
      <w:proofErr w:type="gramStart"/>
      <w:r>
        <w:t>end</w:t>
      </w:r>
      <w:proofErr w:type="gramEnd"/>
    </w:p>
    <w:p w:rsidR="003E468E" w:rsidRDefault="003E468E" w:rsidP="003E468E"/>
    <w:p w:rsidR="003E468E" w:rsidRPr="003E468E" w:rsidRDefault="003E468E" w:rsidP="003E468E">
      <w:pPr>
        <w:pStyle w:val="Heading2"/>
        <w:numPr>
          <w:ilvl w:val="0"/>
          <w:numId w:val="17"/>
        </w:numPr>
        <w:rPr>
          <w:lang w:val="en-AU"/>
        </w:rPr>
      </w:pPr>
      <w:bookmarkStart w:id="10" w:name="_Toc10051280"/>
      <w:r w:rsidRPr="003E468E">
        <w:rPr>
          <w:lang w:val="en-AU"/>
        </w:rPr>
        <w:t>EnableButton</w:t>
      </w:r>
      <w:bookmarkEnd w:id="10"/>
    </w:p>
    <w:p w:rsidR="003E468E" w:rsidRDefault="003E468E" w:rsidP="003E468E">
      <w:r>
        <w:t>This method enable all numeric buttons in calculator application.</w:t>
      </w:r>
    </w:p>
    <w:p w:rsidR="003E468E" w:rsidRDefault="003E468E" w:rsidP="003E468E">
      <w:pPr>
        <w:pStyle w:val="Heading3"/>
        <w:numPr>
          <w:ilvl w:val="1"/>
          <w:numId w:val="17"/>
        </w:numPr>
      </w:pPr>
      <w:bookmarkStart w:id="11" w:name="_Toc10051281"/>
      <w:r>
        <w:t>Pseudo Code</w:t>
      </w:r>
      <w:bookmarkEnd w:id="11"/>
    </w:p>
    <w:p w:rsidR="003E468E" w:rsidRDefault="003E468E" w:rsidP="003E468E">
      <w:pPr>
        <w:pStyle w:val="ListParagraph"/>
      </w:pPr>
      <w:r>
        <w:t>Start</w:t>
      </w:r>
    </w:p>
    <w:p w:rsidR="003E468E" w:rsidRDefault="003E468E" w:rsidP="003E468E">
      <w:pPr>
        <w:pStyle w:val="ListParagraph"/>
      </w:pPr>
      <w:r>
        <w:t>Enable all numeric buttons</w:t>
      </w:r>
    </w:p>
    <w:p w:rsidR="003E468E" w:rsidRDefault="009E3F27" w:rsidP="003E468E">
      <w:pPr>
        <w:pStyle w:val="ListParagraph"/>
      </w:pPr>
      <w:r>
        <w:t>E</w:t>
      </w:r>
      <w:r w:rsidR="003E468E">
        <w:t>nd</w:t>
      </w:r>
    </w:p>
    <w:p w:rsidR="009E3F27" w:rsidRPr="003E468E" w:rsidRDefault="009E3F27" w:rsidP="009E3F27">
      <w:pPr>
        <w:pStyle w:val="Heading2"/>
        <w:numPr>
          <w:ilvl w:val="0"/>
          <w:numId w:val="17"/>
        </w:numPr>
        <w:rPr>
          <w:lang w:val="en-AU"/>
        </w:rPr>
      </w:pPr>
      <w:bookmarkStart w:id="12" w:name="_Toc10051282"/>
      <w:r>
        <w:rPr>
          <w:lang w:val="en-AU"/>
        </w:rPr>
        <w:lastRenderedPageBreak/>
        <w:t>disableButton</w:t>
      </w:r>
      <w:bookmarkEnd w:id="12"/>
    </w:p>
    <w:p w:rsidR="009E3F27" w:rsidRDefault="009E3F27" w:rsidP="009E3F27">
      <w:r>
        <w:t xml:space="preserve">This method </w:t>
      </w:r>
      <w:r>
        <w:t>disable</w:t>
      </w:r>
      <w:r>
        <w:t xml:space="preserve"> all numeric buttons in calculator application.</w:t>
      </w:r>
    </w:p>
    <w:p w:rsidR="009E3F27" w:rsidRDefault="009E3F27" w:rsidP="009E3F27">
      <w:pPr>
        <w:pStyle w:val="Heading3"/>
        <w:numPr>
          <w:ilvl w:val="1"/>
          <w:numId w:val="17"/>
        </w:numPr>
      </w:pPr>
      <w:bookmarkStart w:id="13" w:name="_Toc10051283"/>
      <w:r>
        <w:t>Pseudo Code</w:t>
      </w:r>
      <w:bookmarkEnd w:id="13"/>
    </w:p>
    <w:p w:rsidR="009E3F27" w:rsidRDefault="009E3F27" w:rsidP="009E3F27">
      <w:pPr>
        <w:pStyle w:val="ListParagraph"/>
      </w:pPr>
      <w:r>
        <w:t>Start</w:t>
      </w:r>
    </w:p>
    <w:p w:rsidR="009E3F27" w:rsidRDefault="009E3F27" w:rsidP="009E3F27">
      <w:pPr>
        <w:pStyle w:val="ListParagraph"/>
      </w:pPr>
      <w:proofErr w:type="gramStart"/>
      <w:r>
        <w:t>disable</w:t>
      </w:r>
      <w:proofErr w:type="gramEnd"/>
      <w:r>
        <w:t xml:space="preserve"> all numeric buttons</w:t>
      </w:r>
    </w:p>
    <w:p w:rsidR="009E3F27" w:rsidRDefault="009E3F27" w:rsidP="009E3F27">
      <w:pPr>
        <w:pStyle w:val="ListParagraph"/>
      </w:pPr>
      <w:proofErr w:type="gramStart"/>
      <w:r>
        <w:t>end</w:t>
      </w:r>
      <w:proofErr w:type="gramEnd"/>
    </w:p>
    <w:p w:rsidR="009E3F27" w:rsidRDefault="00F9200C" w:rsidP="00F9200C">
      <w:pPr>
        <w:pStyle w:val="Heading1"/>
      </w:pPr>
      <w:bookmarkStart w:id="14" w:name="_Toc10051284"/>
      <w:r>
        <w:t>Testing</w:t>
      </w:r>
      <w:bookmarkEnd w:id="14"/>
    </w:p>
    <w:p w:rsidR="00B01AFE" w:rsidRDefault="009C12CB" w:rsidP="00F9200C">
      <w:r>
        <w:t>To test calculator application we need to find a text expert to test that against rear and common criteria. Preparing a test report to identify all the possible errors will help to debug and fix the application.</w:t>
      </w:r>
      <w:r w:rsidR="00B01AFE">
        <w:t xml:space="preserve"> </w:t>
      </w:r>
    </w:p>
    <w:p w:rsidR="002861EF" w:rsidRDefault="00B01AFE" w:rsidP="00F9200C">
      <w:r>
        <w:t>To upgrade and improve</w:t>
      </w:r>
      <w:r w:rsidR="002861EF">
        <w:t xml:space="preserve"> the application we can,</w:t>
      </w:r>
    </w:p>
    <w:p w:rsidR="002861EF" w:rsidRDefault="002861EF" w:rsidP="002861EF">
      <w:pPr>
        <w:pStyle w:val="ListParagraph"/>
        <w:numPr>
          <w:ilvl w:val="0"/>
          <w:numId w:val="19"/>
        </w:numPr>
      </w:pPr>
      <w:r>
        <w:t>A</w:t>
      </w:r>
      <w:r w:rsidR="00B01AFE">
        <w:t>dd some other mathematical features</w:t>
      </w:r>
    </w:p>
    <w:p w:rsidR="002861EF" w:rsidRDefault="002861EF" w:rsidP="002861EF">
      <w:pPr>
        <w:pStyle w:val="ListParagraph"/>
        <w:numPr>
          <w:ilvl w:val="0"/>
          <w:numId w:val="19"/>
        </w:numPr>
      </w:pPr>
      <w:r>
        <w:t>Improve GUI design</w:t>
      </w:r>
    </w:p>
    <w:p w:rsidR="002861EF" w:rsidRDefault="002861EF" w:rsidP="002861EF">
      <w:pPr>
        <w:pStyle w:val="ListParagraph"/>
        <w:numPr>
          <w:ilvl w:val="0"/>
          <w:numId w:val="19"/>
        </w:numPr>
      </w:pPr>
      <w:r>
        <w:t>Connect the application to some APIs to add currency exchange extension</w:t>
      </w:r>
    </w:p>
    <w:p w:rsidR="00C6554A" w:rsidRDefault="002861EF" w:rsidP="00CB3A15">
      <w:pPr>
        <w:pStyle w:val="ListParagraph"/>
        <w:numPr>
          <w:ilvl w:val="0"/>
          <w:numId w:val="19"/>
        </w:numPr>
      </w:pPr>
      <w:r>
        <w:t>Add some submenu to save, export or import some data</w:t>
      </w:r>
      <w:r w:rsidR="00B01AFE">
        <w:t xml:space="preserve">  </w:t>
      </w:r>
      <w:r w:rsidR="009C12CB">
        <w:t xml:space="preserve"> </w:t>
      </w:r>
    </w:p>
    <w:p w:rsidR="001C3553" w:rsidRDefault="001C3553" w:rsidP="001C3553">
      <w:pPr>
        <w:pStyle w:val="Heading1"/>
      </w:pPr>
      <w:bookmarkStart w:id="15" w:name="_Toc10051285"/>
      <w:proofErr w:type="spellStart"/>
      <w:r>
        <w:t>Github</w:t>
      </w:r>
      <w:proofErr w:type="spellEnd"/>
      <w:r>
        <w:t xml:space="preserve"> Link</w:t>
      </w:r>
      <w:bookmarkEnd w:id="15"/>
    </w:p>
    <w:p w:rsidR="001C3553" w:rsidRPr="001C3553" w:rsidRDefault="001C3553" w:rsidP="001C3553">
      <w:r w:rsidRPr="001C3553">
        <w:t>https://github.com/satir1313/Calculator-Report.git</w:t>
      </w:r>
    </w:p>
    <w:sectPr w:rsidR="001C3553" w:rsidRPr="001C3553" w:rsidSect="0093337D">
      <w:headerReference w:type="first" r:id="rId10"/>
      <w:pgSz w:w="12240" w:h="15840"/>
      <w:pgMar w:top="1728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5CD" w:rsidRDefault="002275CD" w:rsidP="00C6554A">
      <w:pPr>
        <w:spacing w:before="0" w:after="0" w:line="240" w:lineRule="auto"/>
      </w:pPr>
      <w:r>
        <w:separator/>
      </w:r>
    </w:p>
  </w:endnote>
  <w:endnote w:type="continuationSeparator" w:id="0">
    <w:p w:rsidR="002275CD" w:rsidRDefault="002275C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238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13E" w:rsidRDefault="00FA013E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B2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337D" w:rsidRDefault="00FA013E" w:rsidP="0093337D">
    <w:pPr>
      <w:pStyle w:val="Footer"/>
      <w:tabs>
        <w:tab w:val="left" w:pos="645"/>
        <w:tab w:val="right" w:pos="8640"/>
      </w:tabs>
      <w:jc w:val="left"/>
    </w:pPr>
    <w:r>
      <w:t>Shahab Jalili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5CD" w:rsidRDefault="002275CD" w:rsidP="00C6554A">
      <w:pPr>
        <w:spacing w:before="0" w:after="0" w:line="240" w:lineRule="auto"/>
      </w:pPr>
      <w:r>
        <w:separator/>
      </w:r>
    </w:p>
  </w:footnote>
  <w:footnote w:type="continuationSeparator" w:id="0">
    <w:p w:rsidR="002275CD" w:rsidRDefault="002275C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BE3" w:rsidRPr="0093337D" w:rsidRDefault="00D461F1" w:rsidP="00D461F1">
    <w:pPr>
      <w:pStyle w:val="Header"/>
      <w:rPr>
        <w:lang w:val="en-AU"/>
      </w:rPr>
    </w:pPr>
    <w:r>
      <w:rPr>
        <w:lang w:val="en-AU"/>
      </w:rPr>
      <w:t>Programming</w:t>
    </w:r>
    <w:r w:rsidR="0093337D">
      <w:rPr>
        <w:lang w:val="en-AU"/>
      </w:rPr>
      <w:t xml:space="preserve"> III</w:t>
    </w:r>
    <w:r w:rsidR="0093337D">
      <w:rPr>
        <w:lang w:val="en-AU"/>
      </w:rPr>
      <w:tab/>
    </w:r>
    <w:r w:rsidR="0093337D">
      <w:rPr>
        <w:lang w:val="en-AU"/>
      </w:rPr>
      <w:tab/>
    </w:r>
    <w:r w:rsidR="0093337D">
      <w:rPr>
        <w:lang w:val="en-AU"/>
      </w:rPr>
      <w:tab/>
    </w:r>
    <w:r w:rsidR="0093337D">
      <w:rPr>
        <w:lang w:val="en-AU"/>
      </w:rPr>
      <w:tab/>
    </w:r>
    <w:r w:rsidR="0093337D">
      <w:rPr>
        <w:lang w:val="en-AU"/>
      </w:rPr>
      <w:tab/>
    </w:r>
    <w:r w:rsidR="0093337D">
      <w:rPr>
        <w:lang w:val="en-AU"/>
      </w:rPr>
      <w:tab/>
    </w:r>
    <w:r w:rsidR="0093337D">
      <w:rPr>
        <w:lang w:val="en-AU"/>
      </w:rPr>
      <w:tab/>
    </w:r>
    <w:r w:rsidR="0093337D">
      <w:rPr>
        <w:lang w:val="en-AU"/>
      </w:rPr>
      <w:tab/>
      <w:t xml:space="preserve">Activity </w:t>
    </w:r>
    <w:r>
      <w:rPr>
        <w:lang w:val="en-AU"/>
      </w:rPr>
      <w:t>AT1.7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37D" w:rsidRDefault="0093337D">
    <w:pPr>
      <w:pStyle w:val="Header"/>
      <w:rPr>
        <w:lang w:val="en-AU"/>
      </w:rPr>
    </w:pPr>
    <w:r>
      <w:rPr>
        <w:lang w:val="en-AU"/>
      </w:rPr>
      <w:t xml:space="preserve">Java III </w:t>
    </w:r>
    <w:r>
      <w:rPr>
        <w:lang w:val="en-AU"/>
      </w:rPr>
      <w:tab/>
    </w:r>
    <w:r>
      <w:rPr>
        <w:lang w:val="en-AU"/>
      </w:rPr>
      <w:tab/>
    </w:r>
    <w:r>
      <w:rPr>
        <w:lang w:val="en-AU"/>
      </w:rPr>
      <w:tab/>
    </w:r>
    <w:r>
      <w:rPr>
        <w:lang w:val="en-AU"/>
      </w:rPr>
      <w:tab/>
    </w:r>
    <w:r>
      <w:rPr>
        <w:lang w:val="en-AU"/>
      </w:rPr>
      <w:tab/>
    </w:r>
    <w:r>
      <w:rPr>
        <w:lang w:val="en-AU"/>
      </w:rPr>
      <w:tab/>
    </w:r>
    <w:r>
      <w:rPr>
        <w:lang w:val="en-AU"/>
      </w:rPr>
      <w:tab/>
    </w:r>
    <w:r>
      <w:rPr>
        <w:lang w:val="en-AU"/>
      </w:rPr>
      <w:tab/>
      <w:t xml:space="preserve">  </w:t>
    </w:r>
    <w:r>
      <w:rPr>
        <w:lang w:val="en-AU"/>
      </w:rPr>
      <w:tab/>
      <w:t>Activity 1</w:t>
    </w:r>
  </w:p>
  <w:p w:rsidR="0093337D" w:rsidRPr="0093337D" w:rsidRDefault="0093337D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D61311F"/>
    <w:multiLevelType w:val="multilevel"/>
    <w:tmpl w:val="D57C8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2307DC"/>
    <w:multiLevelType w:val="hybridMultilevel"/>
    <w:tmpl w:val="88826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44898"/>
    <w:multiLevelType w:val="multilevel"/>
    <w:tmpl w:val="D57C8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A3B6E04"/>
    <w:multiLevelType w:val="hybridMultilevel"/>
    <w:tmpl w:val="DDCC6F24"/>
    <w:lvl w:ilvl="0" w:tplc="3850AD9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0F"/>
    <w:rsid w:val="000A310F"/>
    <w:rsid w:val="00104A5E"/>
    <w:rsid w:val="001A5BE3"/>
    <w:rsid w:val="001C3553"/>
    <w:rsid w:val="00204142"/>
    <w:rsid w:val="002275CD"/>
    <w:rsid w:val="002554CD"/>
    <w:rsid w:val="002861EF"/>
    <w:rsid w:val="00293B83"/>
    <w:rsid w:val="002B4294"/>
    <w:rsid w:val="00333D0D"/>
    <w:rsid w:val="003E468E"/>
    <w:rsid w:val="004711B7"/>
    <w:rsid w:val="004C049F"/>
    <w:rsid w:val="004D236A"/>
    <w:rsid w:val="005000E2"/>
    <w:rsid w:val="005232E3"/>
    <w:rsid w:val="00545584"/>
    <w:rsid w:val="005A1797"/>
    <w:rsid w:val="006A3CE7"/>
    <w:rsid w:val="006F2618"/>
    <w:rsid w:val="007F0B20"/>
    <w:rsid w:val="007F197C"/>
    <w:rsid w:val="0093337D"/>
    <w:rsid w:val="009632D7"/>
    <w:rsid w:val="00987CCF"/>
    <w:rsid w:val="009C12CB"/>
    <w:rsid w:val="009E3F27"/>
    <w:rsid w:val="00A569F7"/>
    <w:rsid w:val="00B01AFE"/>
    <w:rsid w:val="00BB4305"/>
    <w:rsid w:val="00BE0250"/>
    <w:rsid w:val="00C6554A"/>
    <w:rsid w:val="00CC6BA9"/>
    <w:rsid w:val="00D461F1"/>
    <w:rsid w:val="00DB564C"/>
    <w:rsid w:val="00E6267F"/>
    <w:rsid w:val="00ED7C44"/>
    <w:rsid w:val="00EF613F"/>
    <w:rsid w:val="00EF780F"/>
    <w:rsid w:val="00F9200C"/>
    <w:rsid w:val="00FA013E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998AE"/>
  <w15:chartTrackingRefBased/>
  <w15:docId w15:val="{57FBB453-5019-4FEF-A3FC-6B0A6F8A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Default">
    <w:name w:val="Default"/>
    <w:rsid w:val="00BB4305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E626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569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6BA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6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B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6B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im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45"/>
    <w:rsid w:val="00083545"/>
    <w:rsid w:val="0040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9C2B7F65784DE3B5FC764D741ED5AA">
    <w:name w:val="2F9C2B7F65784DE3B5FC764D741ED5AA"/>
    <w:rsid w:val="00083545"/>
  </w:style>
  <w:style w:type="paragraph" w:customStyle="1" w:styleId="C1829144A1F347CC88D7DFE94213D79F">
    <w:name w:val="C1829144A1F347CC88D7DFE94213D79F"/>
    <w:rsid w:val="00083545"/>
  </w:style>
  <w:style w:type="paragraph" w:customStyle="1" w:styleId="1FA6A43058A5457B8F5666BD862159E3">
    <w:name w:val="1FA6A43058A5457B8F5666BD862159E3"/>
    <w:rsid w:val="00083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6AA8-C94D-49F8-92E4-D973AD38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172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24</cp:revision>
  <dcterms:created xsi:type="dcterms:W3CDTF">2019-02-17T01:41:00Z</dcterms:created>
  <dcterms:modified xsi:type="dcterms:W3CDTF">2019-05-29T11:41:00Z</dcterms:modified>
</cp:coreProperties>
</file>